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87C" w:rsidRPr="00A4387C" w:rsidRDefault="00A4387C" w:rsidP="00A35FE2">
      <w:pPr>
        <w:spacing w:line="240" w:lineRule="auto"/>
        <w:rPr>
          <w:u w:val="single"/>
        </w:rPr>
      </w:pPr>
      <w:r w:rsidRPr="00A4387C">
        <w:rPr>
          <w:u w:val="single"/>
        </w:rPr>
        <w:t>Daniel Sanders-Jan 2014</w:t>
      </w:r>
    </w:p>
    <w:p w:rsidR="00A35FE2" w:rsidRDefault="00A4387C" w:rsidP="00A35FE2">
      <w:pPr>
        <w:spacing w:line="240" w:lineRule="auto"/>
      </w:pPr>
      <w:r>
        <w:t>-</w:t>
      </w:r>
      <w:r w:rsidR="00E65CE4">
        <w:t xml:space="preserve">Removed lots of </w:t>
      </w:r>
      <w:r>
        <w:t xml:space="preserve">unnecessary </w:t>
      </w:r>
      <w:r w:rsidR="00E11CE8">
        <w:t>echoes</w:t>
      </w:r>
      <w:r w:rsidR="00E65CE4">
        <w:t xml:space="preserve"> and prints</w:t>
      </w:r>
    </w:p>
    <w:p w:rsidR="00593E4D" w:rsidRDefault="00593E4D" w:rsidP="00A35FE2">
      <w:pPr>
        <w:spacing w:line="240" w:lineRule="auto"/>
      </w:pPr>
      <w:r>
        <w:t>-Removed</w:t>
      </w:r>
      <w:r w:rsidR="00A35FE2">
        <w:t xml:space="preserve"> Postsc</w:t>
      </w:r>
      <w:r w:rsidR="00842B30">
        <w:t>ript problem description upload</w:t>
      </w:r>
    </w:p>
    <w:p w:rsidR="00842B30" w:rsidRDefault="00842B30" w:rsidP="00A35FE2">
      <w:pPr>
        <w:spacing w:line="240" w:lineRule="auto"/>
      </w:pPr>
      <w:r>
        <w:t xml:space="preserve">-Fixed </w:t>
      </w:r>
      <w:r w:rsidR="00193844">
        <w:t xml:space="preserve">bug where </w:t>
      </w:r>
      <w:r>
        <w:t>forbidden words and standard headers checkboxes don’t stay checked</w:t>
      </w:r>
    </w:p>
    <w:p w:rsidR="00A41F12" w:rsidRDefault="00A41F12" w:rsidP="00A35FE2">
      <w:pPr>
        <w:spacing w:line="240" w:lineRule="auto"/>
      </w:pPr>
      <w:r>
        <w:t>-Admin now is tasked with starting the contest</w:t>
      </w:r>
    </w:p>
    <w:p w:rsidR="00193844" w:rsidRDefault="00193844" w:rsidP="00A35FE2">
      <w:pPr>
        <w:spacing w:line="240" w:lineRule="auto"/>
      </w:pPr>
      <w:r>
        <w:t>-Fixed bug that mixed up the judge responses “Error (Reason Unknown)” and “Accepted”</w:t>
      </w:r>
    </w:p>
    <w:p w:rsidR="00F562A1" w:rsidRDefault="00F562A1" w:rsidP="00A35FE2">
      <w:pPr>
        <w:spacing w:line="240" w:lineRule="auto"/>
      </w:pPr>
      <w:r>
        <w:t>-Fixed minor bug with deleting team during running contest</w:t>
      </w:r>
    </w:p>
    <w:p w:rsidR="00F562A1" w:rsidRDefault="00D55883" w:rsidP="00A35FE2">
      <w:pPr>
        <w:spacing w:line="240" w:lineRule="auto"/>
      </w:pPr>
      <w:r>
        <w:t>-Completed “Send Files to Teams” functionality, it will email contest data to each team and to the administrator</w:t>
      </w:r>
      <w:r w:rsidR="009C610D">
        <w:t xml:space="preserve"> email</w:t>
      </w:r>
    </w:p>
    <w:p w:rsidR="007020E5" w:rsidRDefault="007020E5" w:rsidP="00A35FE2">
      <w:pPr>
        <w:spacing w:line="240" w:lineRule="auto"/>
      </w:pPr>
      <w:r>
        <w:t>-Combined Team Categories and Categories tabs</w:t>
      </w:r>
    </w:p>
    <w:p w:rsidR="008F079E" w:rsidRDefault="008F079E" w:rsidP="00A35FE2">
      <w:pPr>
        <w:spacing w:line="240" w:lineRule="auto"/>
      </w:pPr>
      <w:r>
        <w:t>-Added option for short problem name, it will be shown on a majority of the team and judges pages instead of the full problem name</w:t>
      </w:r>
    </w:p>
    <w:p w:rsidR="008F079E" w:rsidRDefault="008F079E" w:rsidP="00A35FE2">
      <w:pPr>
        <w:spacing w:line="240" w:lineRule="auto"/>
      </w:pPr>
      <w:r>
        <w:t>-Data set files are now run through dos2unix, which should remove any problems with files being created in Windows</w:t>
      </w:r>
    </w:p>
    <w:p w:rsidR="008F079E" w:rsidRDefault="008F079E" w:rsidP="00A35FE2">
      <w:pPr>
        <w:spacing w:line="240" w:lineRule="auto"/>
      </w:pPr>
      <w:r>
        <w:t>-Added configurable time penalty for an incorrect problem submission</w:t>
      </w:r>
    </w:p>
    <w:p w:rsidR="000772DF" w:rsidRDefault="000772DF" w:rsidP="00A35FE2">
      <w:pPr>
        <w:spacing w:line="240" w:lineRule="auto"/>
      </w:pPr>
      <w:r>
        <w:t>-Added functionality to confirm which participant is the alternate, prompts for team to select the n</w:t>
      </w:r>
      <w:r w:rsidR="006938C4">
        <w:t>on-participant when they log in for the first time.</w:t>
      </w:r>
    </w:p>
    <w:p w:rsidR="006938C4" w:rsidRDefault="006938C4" w:rsidP="00A35FE2">
      <w:pPr>
        <w:spacing w:line="240" w:lineRule="auto"/>
      </w:pPr>
      <w:r>
        <w:t>-Fixed various bugs with the contest time being incorrect.</w:t>
      </w:r>
    </w:p>
    <w:p w:rsidR="006938C4" w:rsidRDefault="006938C4" w:rsidP="00A35FE2">
      <w:pPr>
        <w:spacing w:line="240" w:lineRule="auto"/>
      </w:pPr>
      <w:r>
        <w:t>-Java naming convention on classes has been relaxed, teams should now be able to name their classes whatever they want. In addition java logs are now kept for each submission.</w:t>
      </w:r>
    </w:p>
    <w:p w:rsidR="006938C4" w:rsidRDefault="006938C4" w:rsidP="00A35FE2">
      <w:pPr>
        <w:spacing w:line="240" w:lineRule="auto"/>
      </w:pPr>
      <w:r>
        <w:t>-Changed how test contests are run, now admin can set certain teams as “test team” and once test contest is started it restricts login to only those teams.  Then contest can be converted to a live event and login functionality is restored.</w:t>
      </w:r>
    </w:p>
    <w:p w:rsidR="00A4387C" w:rsidRDefault="00A4387C" w:rsidP="00A35FE2">
      <w:pPr>
        <w:spacing w:line="240" w:lineRule="auto"/>
      </w:pPr>
    </w:p>
    <w:p w:rsidR="009E4FB8" w:rsidRPr="00A4387C" w:rsidRDefault="00A4387C" w:rsidP="00A35FE2">
      <w:pPr>
        <w:spacing w:line="240" w:lineRule="auto"/>
        <w:rPr>
          <w:u w:val="single"/>
        </w:rPr>
      </w:pPr>
      <w:r w:rsidRPr="00A4387C">
        <w:rPr>
          <w:u w:val="single"/>
        </w:rPr>
        <w:t xml:space="preserve">Current </w:t>
      </w:r>
      <w:r w:rsidR="009E4FB8" w:rsidRPr="00A4387C">
        <w:rPr>
          <w:u w:val="single"/>
        </w:rPr>
        <w:t>Issues</w:t>
      </w:r>
    </w:p>
    <w:p w:rsidR="00D55883" w:rsidRDefault="00BE2DE4" w:rsidP="00A35FE2">
      <w:pPr>
        <w:spacing w:line="240" w:lineRule="auto"/>
      </w:pPr>
      <w:r>
        <w:t>-</w:t>
      </w:r>
      <w:r w:rsidR="00A4387C">
        <w:t xml:space="preserve">“Display team names to judges?” checkbox </w:t>
      </w:r>
      <w:r>
        <w:t xml:space="preserve">doesn’t work, only displays </w:t>
      </w:r>
      <w:r w:rsidR="00A4387C">
        <w:t>TEAM_ID</w:t>
      </w:r>
      <w:r>
        <w:t xml:space="preserve"> on judging</w:t>
      </w:r>
      <w:r w:rsidR="00A4387C">
        <w:t xml:space="preserve"> pages</w:t>
      </w:r>
    </w:p>
    <w:p w:rsidR="0004540D" w:rsidRDefault="0004540D" w:rsidP="00A35FE2">
      <w:pPr>
        <w:spacing w:line="240" w:lineRule="auto"/>
      </w:pPr>
      <w:r>
        <w:t>-Deleting an</w:t>
      </w:r>
      <w:r w:rsidR="00286D98">
        <w:t>d then adding new categories causes</w:t>
      </w:r>
      <w:r w:rsidR="00A4387C">
        <w:t xml:space="preserve"> a bug.  Since it auto increments TEAM_ID, aft</w:t>
      </w:r>
      <w:r w:rsidR="002B1AB1">
        <w:t>er deleting</w:t>
      </w:r>
      <w:r w:rsidR="00A4387C">
        <w:t xml:space="preserve"> and creating a new category it breaks many other features because it expects a different TEAM_ID.</w:t>
      </w:r>
    </w:p>
    <w:p w:rsidR="002B1AB1" w:rsidRDefault="00FB7AF2" w:rsidP="00A35FE2">
      <w:pPr>
        <w:spacing w:line="240" w:lineRule="auto"/>
      </w:pPr>
      <w:r>
        <w:t>-</w:t>
      </w:r>
      <w:r w:rsidRPr="00FB7AF2">
        <w:t xml:space="preserve"> </w:t>
      </w:r>
      <w:r>
        <w:t>Deleting and then adding new problem</w:t>
      </w:r>
      <w:r w:rsidR="00A4387C">
        <w:t>s</w:t>
      </w:r>
      <w:r>
        <w:t xml:space="preserve"> </w:t>
      </w:r>
      <w:r w:rsidR="00A4387C">
        <w:t xml:space="preserve">causes same error as categories, specifically </w:t>
      </w:r>
      <w:r w:rsidR="00973A12">
        <w:t>causes various problems with the standings pages.</w:t>
      </w:r>
      <w:r>
        <w:t xml:space="preserve"> </w:t>
      </w:r>
      <w:r w:rsidR="008F079E">
        <w:t>PROBLEM_ID is auto incremented,</w:t>
      </w:r>
      <w:r w:rsidR="00973A12">
        <w:t xml:space="preserve"> which results in the problem not showing on the</w:t>
      </w:r>
      <w:r>
        <w:t xml:space="preserve"> standing</w:t>
      </w:r>
      <w:r w:rsidR="00973A12">
        <w:t>s</w:t>
      </w:r>
      <w:r>
        <w:t>.</w:t>
      </w:r>
      <w:r w:rsidR="00973A12">
        <w:t xml:space="preserve">  </w:t>
      </w:r>
    </w:p>
    <w:p w:rsidR="002B1AB1" w:rsidRDefault="002B1AB1" w:rsidP="002B1AB1">
      <w:r>
        <w:lastRenderedPageBreak/>
        <w:t>-</w:t>
      </w:r>
      <w:r w:rsidRPr="002B1AB1">
        <w:t xml:space="preserve"> </w:t>
      </w:r>
      <w:r>
        <w:t>The judge pages, clarification_response_form.php, judge_response.php and judge_output.php have all not been converted to the new design. They should simply need the css referenced and integrated.</w:t>
      </w:r>
    </w:p>
    <w:p w:rsidR="00AF336C" w:rsidRDefault="00B57BE1" w:rsidP="002B1AB1">
      <w:r>
        <w:t>-Does not cause a problem but be aware that there may be unnecessary files included, especially libs.</w:t>
      </w:r>
      <w:bookmarkStart w:id="0" w:name="_GoBack"/>
      <w:bookmarkEnd w:id="0"/>
    </w:p>
    <w:p w:rsidR="009E4FB8" w:rsidRDefault="00FB7AF2" w:rsidP="00A35FE2">
      <w:pPr>
        <w:spacing w:line="240" w:lineRule="auto"/>
      </w:pPr>
      <w:r>
        <w:t xml:space="preserve"> </w:t>
      </w:r>
    </w:p>
    <w:sectPr w:rsidR="009E4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4AA"/>
    <w:rsid w:val="00027BCD"/>
    <w:rsid w:val="0004540D"/>
    <w:rsid w:val="000772DF"/>
    <w:rsid w:val="001552A9"/>
    <w:rsid w:val="00170A54"/>
    <w:rsid w:val="00193844"/>
    <w:rsid w:val="00286D98"/>
    <w:rsid w:val="002B1AB1"/>
    <w:rsid w:val="00401B1C"/>
    <w:rsid w:val="004E21E4"/>
    <w:rsid w:val="00593E4D"/>
    <w:rsid w:val="006202D8"/>
    <w:rsid w:val="006938C4"/>
    <w:rsid w:val="007020E5"/>
    <w:rsid w:val="00842B30"/>
    <w:rsid w:val="008F079E"/>
    <w:rsid w:val="00973A12"/>
    <w:rsid w:val="00987C8E"/>
    <w:rsid w:val="009C610D"/>
    <w:rsid w:val="009E4FB8"/>
    <w:rsid w:val="00A35FE2"/>
    <w:rsid w:val="00A41F12"/>
    <w:rsid w:val="00A4387C"/>
    <w:rsid w:val="00AF336C"/>
    <w:rsid w:val="00B524AA"/>
    <w:rsid w:val="00B57BE1"/>
    <w:rsid w:val="00BE2DE4"/>
    <w:rsid w:val="00D55883"/>
    <w:rsid w:val="00E11CE8"/>
    <w:rsid w:val="00E35617"/>
    <w:rsid w:val="00E65CE4"/>
    <w:rsid w:val="00F562A1"/>
    <w:rsid w:val="00FB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11A2476D.dotm</Template>
  <TotalTime>454</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Taylor University</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Sanders</dc:creator>
  <cp:keywords/>
  <dc:description/>
  <cp:lastModifiedBy>Daniel Sanders</cp:lastModifiedBy>
  <cp:revision>25</cp:revision>
  <dcterms:created xsi:type="dcterms:W3CDTF">2014-01-14T14:24:00Z</dcterms:created>
  <dcterms:modified xsi:type="dcterms:W3CDTF">2014-01-21T22:04:00Z</dcterms:modified>
</cp:coreProperties>
</file>