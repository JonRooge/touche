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75" w:rsidRDefault="00FE0175" w:rsidP="00FE0175">
      <w:pPr>
        <w:spacing w:line="240" w:lineRule="auto"/>
        <w:rPr>
          <w:u w:val="single"/>
        </w:rPr>
      </w:pPr>
      <w:r w:rsidRPr="00FE0175">
        <w:rPr>
          <w:u w:val="single"/>
        </w:rPr>
        <w:t>Packages Required</w:t>
      </w:r>
    </w:p>
    <w:p w:rsidR="00FE0175" w:rsidRDefault="00FE0175" w:rsidP="00FE0175">
      <w:pPr>
        <w:spacing w:line="240" w:lineRule="auto"/>
      </w:pPr>
      <w:r>
        <w:t>-mutt</w:t>
      </w:r>
      <w:r w:rsidR="009277B5">
        <w:t xml:space="preserve"> and possibly </w:t>
      </w:r>
      <w:proofErr w:type="spellStart"/>
      <w:r w:rsidR="009277B5">
        <w:t>sendmail</w:t>
      </w:r>
      <w:proofErr w:type="spellEnd"/>
      <w:r w:rsidR="009277B5">
        <w:t xml:space="preserve"> for any email functionality </w:t>
      </w:r>
    </w:p>
    <w:p w:rsidR="00CE6580" w:rsidRDefault="0004798F" w:rsidP="000319EE">
      <w:pPr>
        <w:spacing w:line="240" w:lineRule="auto"/>
        <w:rPr>
          <w:u w:val="single"/>
        </w:rPr>
      </w:pPr>
      <w:r w:rsidRPr="0004798F">
        <w:rPr>
          <w:u w:val="single"/>
        </w:rPr>
        <w:t>Server Setup</w:t>
      </w:r>
    </w:p>
    <w:p w:rsidR="0004798F" w:rsidRPr="00CE6580" w:rsidRDefault="0004798F" w:rsidP="000319E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r>
        <w:t>master-</w:t>
      </w:r>
      <w:proofErr w:type="spellStart"/>
      <w:r>
        <w:t>crontab.cron</w:t>
      </w:r>
      <w:proofErr w:type="spellEnd"/>
      <w:r>
        <w:t xml:space="preserve"> file needs </w:t>
      </w:r>
      <w:r w:rsidR="000319EE">
        <w:t xml:space="preserve">to be </w:t>
      </w:r>
      <w:r>
        <w:t>manually edited</w:t>
      </w:r>
    </w:p>
    <w:p w:rsidR="00CE6580" w:rsidRPr="00CE6580" w:rsidRDefault="00CE6580" w:rsidP="000319EE">
      <w:pPr>
        <w:pStyle w:val="ListParagraph"/>
        <w:numPr>
          <w:ilvl w:val="0"/>
          <w:numId w:val="4"/>
        </w:numPr>
        <w:spacing w:line="240" w:lineRule="auto"/>
        <w:rPr>
          <w:u w:val="single"/>
        </w:rPr>
      </w:pPr>
      <w:proofErr w:type="spellStart"/>
      <w:r>
        <w:t>crontab</w:t>
      </w:r>
      <w:proofErr w:type="spellEnd"/>
      <w:r>
        <w:t xml:space="preserve"> for user needs to be edited to contain: </w:t>
      </w:r>
    </w:p>
    <w:p w:rsidR="00CE6580" w:rsidRPr="00CE6580" w:rsidRDefault="00CE6580" w:rsidP="00CE6580">
      <w:pPr>
        <w:spacing w:line="240" w:lineRule="auto"/>
        <w:ind w:left="720"/>
        <w:rPr>
          <w:u w:val="single"/>
        </w:rPr>
      </w:pPr>
      <w:r>
        <w:t>“* * * * * /home/$username/master-</w:t>
      </w:r>
      <w:proofErr w:type="spellStart"/>
      <w:r>
        <w:t>crontab.cron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/null 2&gt;&amp;1”</w:t>
      </w:r>
      <w:bookmarkStart w:id="0" w:name="_GoBack"/>
      <w:bookmarkEnd w:id="0"/>
    </w:p>
    <w:p w:rsidR="00AB39C3" w:rsidRDefault="000319EE" w:rsidP="000319EE">
      <w:pPr>
        <w:pStyle w:val="ListParagraph"/>
        <w:numPr>
          <w:ilvl w:val="0"/>
          <w:numId w:val="4"/>
        </w:numPr>
        <w:spacing w:line="240" w:lineRule="auto"/>
      </w:pPr>
      <w:r>
        <w:t xml:space="preserve">Setup </w:t>
      </w:r>
      <w:proofErr w:type="spellStart"/>
      <w:r w:rsidR="00AB39C3">
        <w:t>phyMyAdmin</w:t>
      </w:r>
      <w:proofErr w:type="spellEnd"/>
    </w:p>
    <w:p w:rsidR="00AB39C3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 xml:space="preserve">Create a </w:t>
      </w:r>
      <w:r w:rsidR="000319EE">
        <w:t>user named “contest-skeleton</w:t>
      </w:r>
      <w:r>
        <w:t xml:space="preserve">”. </w:t>
      </w:r>
    </w:p>
    <w:p w:rsidR="00AB39C3" w:rsidRDefault="000319EE" w:rsidP="00AB39C3">
      <w:pPr>
        <w:pStyle w:val="ListParagraph"/>
        <w:numPr>
          <w:ilvl w:val="1"/>
          <w:numId w:val="4"/>
        </w:numPr>
        <w:spacing w:line="240" w:lineRule="auto"/>
      </w:pPr>
      <w:r>
        <w:t>Set “contest-skeleton</w:t>
      </w:r>
      <w:r w:rsidR="00AB39C3">
        <w:t xml:space="preserve">” host to </w:t>
      </w:r>
      <w:proofErr w:type="spellStart"/>
      <w:r w:rsidR="00AB39C3">
        <w:t>localhost</w:t>
      </w:r>
      <w:proofErr w:type="spellEnd"/>
      <w:r w:rsidR="00AB39C3">
        <w:t xml:space="preserve">. </w:t>
      </w:r>
    </w:p>
    <w:p w:rsidR="000319EE" w:rsidRDefault="00AB39C3" w:rsidP="00AB39C3">
      <w:pPr>
        <w:pStyle w:val="ListParagraph"/>
        <w:numPr>
          <w:ilvl w:val="1"/>
          <w:numId w:val="4"/>
        </w:numPr>
        <w:spacing w:line="240" w:lineRule="auto"/>
      </w:pPr>
      <w:r>
        <w:t>Give “contest-skeleton”</w:t>
      </w:r>
      <w:r w:rsidR="000319EE">
        <w:t xml:space="preserve"> all global privileges.</w:t>
      </w:r>
    </w:p>
    <w:p w:rsidR="00AB39C3" w:rsidRPr="0004798F" w:rsidRDefault="00AB39C3" w:rsidP="00AB39C3">
      <w:pPr>
        <w:pStyle w:val="ListParagraph"/>
        <w:numPr>
          <w:ilvl w:val="0"/>
          <w:numId w:val="4"/>
        </w:numPr>
        <w:spacing w:line="240" w:lineRule="auto"/>
      </w:pPr>
      <w:r>
        <w:t xml:space="preserve">Run </w:t>
      </w:r>
      <w:proofErr w:type="spellStart"/>
      <w:r>
        <w:t>chmod</w:t>
      </w:r>
      <w:proofErr w:type="spellEnd"/>
      <w:r>
        <w:t xml:space="preserve"> 755 on entire user directory in order for SUEXEC to work correctly.</w:t>
      </w:r>
    </w:p>
    <w:p w:rsidR="00FE0175" w:rsidRPr="009277B5" w:rsidRDefault="009277B5" w:rsidP="00FE0175">
      <w:pPr>
        <w:spacing w:line="240" w:lineRule="auto"/>
        <w:rPr>
          <w:u w:val="single"/>
        </w:rPr>
      </w:pPr>
      <w:r w:rsidRPr="009277B5">
        <w:rPr>
          <w:u w:val="single"/>
        </w:rPr>
        <w:t>SUEXEC Setup</w:t>
      </w:r>
    </w:p>
    <w:p w:rsidR="009277B5" w:rsidRDefault="009277B5" w:rsidP="00FE0175">
      <w:pPr>
        <w:spacing w:line="240" w:lineRule="auto"/>
      </w:pPr>
    </w:p>
    <w:p w:rsidR="009277B5" w:rsidRPr="009277B5" w:rsidRDefault="009277B5" w:rsidP="00FE0175">
      <w:pPr>
        <w:spacing w:line="240" w:lineRule="auto"/>
        <w:rPr>
          <w:u w:val="single"/>
        </w:rPr>
      </w:pPr>
      <w:r>
        <w:rPr>
          <w:u w:val="single"/>
        </w:rPr>
        <w:t>Contest S</w:t>
      </w:r>
      <w:r w:rsidRPr="009277B5">
        <w:rPr>
          <w:u w:val="single"/>
        </w:rPr>
        <w:t>etup Instructions</w:t>
      </w:r>
    </w:p>
    <w:p w:rsidR="006A6A64" w:rsidRDefault="009B34AD" w:rsidP="006A6A64">
      <w:pPr>
        <w:pStyle w:val="ListParagraph"/>
        <w:numPr>
          <w:ilvl w:val="0"/>
          <w:numId w:val="2"/>
        </w:numPr>
        <w:spacing w:line="240" w:lineRule="auto"/>
      </w:pPr>
      <w:r>
        <w:t xml:space="preserve">Login to </w:t>
      </w:r>
      <w:r w:rsidR="00FE0175">
        <w:t>~username/</w:t>
      </w:r>
      <w:proofErr w:type="spellStart"/>
      <w:r>
        <w:t>index.php</w:t>
      </w:r>
      <w:proofErr w:type="spellEnd"/>
      <w:r>
        <w:t xml:space="preserve"> with </w:t>
      </w:r>
    </w:p>
    <w:p w:rsidR="00701A39" w:rsidRDefault="0038780A" w:rsidP="006A6A64">
      <w:pPr>
        <w:pStyle w:val="ListParagraph"/>
        <w:spacing w:line="240" w:lineRule="auto"/>
      </w:pPr>
      <w:r>
        <w:t>Username</w:t>
      </w:r>
      <w:r w:rsidR="009B34AD">
        <w:t xml:space="preserve">: “create” </w:t>
      </w:r>
    </w:p>
    <w:p w:rsidR="001F7885" w:rsidRDefault="0038780A" w:rsidP="00FE0175">
      <w:pPr>
        <w:pStyle w:val="ListParagraph"/>
        <w:spacing w:line="240" w:lineRule="auto"/>
      </w:pPr>
      <w:r>
        <w:t>Password</w:t>
      </w:r>
      <w:r w:rsidR="009B34AD">
        <w:t>: “contest”</w:t>
      </w:r>
    </w:p>
    <w:p w:rsidR="009B34AD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>Host/Organization: Anything you want</w:t>
      </w:r>
    </w:p>
    <w:p w:rsidR="00701A39" w:rsidRDefault="00701A39" w:rsidP="00FE0175">
      <w:pPr>
        <w:pStyle w:val="ListParagraph"/>
        <w:spacing w:line="240" w:lineRule="auto"/>
      </w:pPr>
      <w:r>
        <w:t xml:space="preserve">Contest: will </w:t>
      </w:r>
      <w:r w:rsidR="00FE0175">
        <w:t xml:space="preserve">use to </w:t>
      </w:r>
      <w:r>
        <w:t>name folders and DB</w:t>
      </w:r>
    </w:p>
    <w:p w:rsidR="00701A39" w:rsidRDefault="00701A39" w:rsidP="00FE0175">
      <w:pPr>
        <w:pStyle w:val="ListParagraph"/>
        <w:spacing w:line="240" w:lineRule="auto"/>
      </w:pPr>
      <w:r>
        <w:t xml:space="preserve">DB Host: </w:t>
      </w:r>
      <w:proofErr w:type="spellStart"/>
      <w:r>
        <w:t>localhost</w:t>
      </w:r>
      <w:proofErr w:type="spellEnd"/>
    </w:p>
    <w:p w:rsidR="00701A39" w:rsidRDefault="00701A39" w:rsidP="00FE0175">
      <w:pPr>
        <w:pStyle w:val="ListParagraph"/>
        <w:spacing w:line="240" w:lineRule="auto"/>
      </w:pPr>
      <w:r>
        <w:t xml:space="preserve">DB Password: the password for </w:t>
      </w:r>
      <w:proofErr w:type="spellStart"/>
      <w:r>
        <w:t>contest_skeleton</w:t>
      </w:r>
      <w:proofErr w:type="spellEnd"/>
    </w:p>
    <w:p w:rsidR="00701A39" w:rsidRDefault="00701A39" w:rsidP="00FE0175">
      <w:pPr>
        <w:pStyle w:val="ListParagraph"/>
        <w:numPr>
          <w:ilvl w:val="0"/>
          <w:numId w:val="2"/>
        </w:numPr>
        <w:spacing w:line="240" w:lineRule="auto"/>
      </w:pPr>
      <w:r>
        <w:t xml:space="preserve">Login with </w:t>
      </w:r>
    </w:p>
    <w:p w:rsidR="00701A39" w:rsidRDefault="00701A39" w:rsidP="00FE0175">
      <w:pPr>
        <w:pStyle w:val="ListParagraph"/>
        <w:spacing w:line="240" w:lineRule="auto"/>
      </w:pPr>
      <w:r>
        <w:t>Username: admin</w:t>
      </w:r>
    </w:p>
    <w:p w:rsidR="007F4C8F" w:rsidRDefault="00701A39" w:rsidP="00FE0175">
      <w:pPr>
        <w:pStyle w:val="ListParagraph"/>
        <w:spacing w:line="240" w:lineRule="auto"/>
      </w:pPr>
      <w:r>
        <w:t>Password: admin</w:t>
      </w:r>
    </w:p>
    <w:p w:rsidR="007F4C8F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Change login, cannot use “admin” as password</w:t>
      </w:r>
    </w:p>
    <w:p w:rsidR="000E3EE3" w:rsidRDefault="000E3EE3" w:rsidP="00FE0175">
      <w:pPr>
        <w:pStyle w:val="ListParagraph"/>
        <w:numPr>
          <w:ilvl w:val="0"/>
          <w:numId w:val="2"/>
        </w:numPr>
        <w:spacing w:line="240" w:lineRule="auto"/>
      </w:pPr>
      <w:r>
        <w:t>Fill in blanks</w:t>
      </w:r>
    </w:p>
    <w:p w:rsidR="00155CF3" w:rsidRDefault="00832BA6" w:rsidP="00FE0175">
      <w:pPr>
        <w:pStyle w:val="ListParagraph"/>
        <w:spacing w:line="240" w:lineRule="auto"/>
      </w:pPr>
      <w:r>
        <w:t>Base directory: /home/</w:t>
      </w:r>
      <w:r w:rsidR="000E3EE3">
        <w:t>username/$</w:t>
      </w:r>
      <w:proofErr w:type="spellStart"/>
      <w:r w:rsidR="000E3EE3">
        <w:t>contestname</w:t>
      </w:r>
      <w:proofErr w:type="spellEnd"/>
    </w:p>
    <w:sectPr w:rsidR="0015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8CE"/>
    <w:multiLevelType w:val="hybridMultilevel"/>
    <w:tmpl w:val="6A7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0B69"/>
    <w:multiLevelType w:val="hybridMultilevel"/>
    <w:tmpl w:val="BE9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D1C5A"/>
    <w:multiLevelType w:val="hybridMultilevel"/>
    <w:tmpl w:val="0DC2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01726"/>
    <w:multiLevelType w:val="hybridMultilevel"/>
    <w:tmpl w:val="9CD2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9F"/>
    <w:rsid w:val="00027BCD"/>
    <w:rsid w:val="000319EE"/>
    <w:rsid w:val="0004798F"/>
    <w:rsid w:val="000E3EE3"/>
    <w:rsid w:val="00155CF3"/>
    <w:rsid w:val="00256ED5"/>
    <w:rsid w:val="002B0C68"/>
    <w:rsid w:val="0038780A"/>
    <w:rsid w:val="00550147"/>
    <w:rsid w:val="005564F4"/>
    <w:rsid w:val="00615F89"/>
    <w:rsid w:val="006A6A64"/>
    <w:rsid w:val="00701A39"/>
    <w:rsid w:val="007D5F9F"/>
    <w:rsid w:val="007F4C8F"/>
    <w:rsid w:val="00832BA6"/>
    <w:rsid w:val="009277B5"/>
    <w:rsid w:val="0097711F"/>
    <w:rsid w:val="00987C8E"/>
    <w:rsid w:val="009B34AD"/>
    <w:rsid w:val="00A41F0F"/>
    <w:rsid w:val="00AB39C3"/>
    <w:rsid w:val="00B6722D"/>
    <w:rsid w:val="00CE6580"/>
    <w:rsid w:val="00D26B01"/>
    <w:rsid w:val="00D4062E"/>
    <w:rsid w:val="00E072F3"/>
    <w:rsid w:val="00F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B4C87754.dotm</Template>
  <TotalTime>584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dsanders</dc:creator>
  <cp:keywords/>
  <dc:description/>
  <cp:lastModifiedBy>Daniel Sanders</cp:lastModifiedBy>
  <cp:revision>20</cp:revision>
  <dcterms:created xsi:type="dcterms:W3CDTF">2014-01-13T15:55:00Z</dcterms:created>
  <dcterms:modified xsi:type="dcterms:W3CDTF">2014-01-22T16:51:00Z</dcterms:modified>
</cp:coreProperties>
</file>